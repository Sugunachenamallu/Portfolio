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D9C6" w14:textId="39208CD0" w:rsidR="00B0165F" w:rsidRPr="00856C5A" w:rsidRDefault="00856C5A" w:rsidP="00E5133F">
      <w:pPr>
        <w:pStyle w:val="Subtitle"/>
        <w:rPr>
          <w:sz w:val="44"/>
          <w:szCs w:val="44"/>
        </w:rPr>
      </w:pPr>
      <w:r>
        <w:rPr>
          <w:b/>
          <w:bCs/>
          <w:sz w:val="52"/>
          <w:szCs w:val="52"/>
        </w:rPr>
        <w:t>SUGUNA CHENAMALLU</w:t>
      </w:r>
    </w:p>
    <w:p w14:paraId="3ECABEA0" w14:textId="77777777" w:rsidR="00856C5A" w:rsidRDefault="00856C5A" w:rsidP="00E5133F">
      <w:r>
        <w:t xml:space="preserve">+916303891839 </w:t>
      </w:r>
    </w:p>
    <w:p w14:paraId="2AFDDA0D" w14:textId="2C8D816E" w:rsidR="00856C5A" w:rsidRDefault="00856C5A" w:rsidP="00E5133F">
      <w:hyperlink r:id="rId10" w:history="1">
        <w:r w:rsidRPr="00A272F7">
          <w:rPr>
            <w:rStyle w:val="Hyperlink"/>
          </w:rPr>
          <w:t>sugunachenamallu.29@gmail.com</w:t>
        </w:r>
      </w:hyperlink>
      <w:r w:rsidR="000164ED" w:rsidRPr="000164ED">
        <w:t xml:space="preserve"> </w:t>
      </w:r>
    </w:p>
    <w:p w14:paraId="51AFD8AA" w14:textId="70D3F944" w:rsidR="00856C5A" w:rsidRDefault="00856C5A" w:rsidP="00E5133F">
      <w:r>
        <w:t>Vizianagaram,AndhraPradhesh,India</w:t>
      </w:r>
    </w:p>
    <w:p w14:paraId="3FC73FDF" w14:textId="3FBA5754" w:rsidR="00EF270B" w:rsidRDefault="00434181" w:rsidP="00E5133F">
      <w:hyperlink r:id="rId11" w:history="1">
        <w:r w:rsidRPr="00E3372A">
          <w:rPr>
            <w:rStyle w:val="Hyperlink"/>
          </w:rPr>
          <w:t>https://www.linkedin.com/in/suguna-chenamallu-7205b0298/</w:t>
        </w:r>
      </w:hyperlink>
    </w:p>
    <w:p w14:paraId="614F4C48" w14:textId="77777777" w:rsidR="00434181" w:rsidRDefault="00434181" w:rsidP="00E5133F"/>
    <w:p w14:paraId="59EA17AA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049AC3CE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405670A8" w14:textId="0A1762AC" w:rsidR="000164ED" w:rsidRPr="000164ED" w:rsidRDefault="000164ED" w:rsidP="00BE41EB">
      <w:pPr>
        <w:pStyle w:val="Title"/>
      </w:pPr>
      <w:r w:rsidRPr="000164ED">
        <w:t xml:space="preserve"> </w:t>
      </w:r>
      <w:r w:rsidRPr="00BE41EB">
        <w:rPr>
          <w:sz w:val="40"/>
          <w:szCs w:val="40"/>
        </w:rPr>
        <w:t>Summary</w:t>
      </w:r>
    </w:p>
    <w:p w14:paraId="7F11D5F8" w14:textId="77256034" w:rsidR="000164ED" w:rsidRDefault="00856C5A" w:rsidP="00EA2625">
      <w:pPr>
        <w:pStyle w:val="Space"/>
        <w:rPr>
          <w:sz w:val="22"/>
        </w:rPr>
      </w:pPr>
      <w:r w:rsidRPr="00856C5A">
        <w:rPr>
          <w:sz w:val="22"/>
        </w:rPr>
        <w:t xml:space="preserve">Enthusiastic and detail-oriented web developer with hands-on experience in designing and developing interactive, user-focused applications. Skilled in building responsive websites and learning tools, demonstrated through projects like </w:t>
      </w:r>
      <w:r w:rsidRPr="00856C5A">
        <w:rPr>
          <w:i/>
          <w:iCs/>
          <w:sz w:val="22"/>
        </w:rPr>
        <w:t>FlashMasters</w:t>
      </w:r>
      <w:r w:rsidRPr="00856C5A">
        <w:rPr>
          <w:sz w:val="22"/>
        </w:rPr>
        <w:t xml:space="preserve"> (an interactive learning platform), </w:t>
      </w:r>
      <w:r w:rsidRPr="00856C5A">
        <w:rPr>
          <w:i/>
          <w:iCs/>
          <w:sz w:val="22"/>
        </w:rPr>
        <w:t>Career Path Explorer</w:t>
      </w:r>
      <w:r w:rsidRPr="00856C5A">
        <w:rPr>
          <w:sz w:val="22"/>
        </w:rPr>
        <w:t xml:space="preserve"> (a career guidance website), and a personal </w:t>
      </w:r>
      <w:r w:rsidRPr="00856C5A">
        <w:rPr>
          <w:i/>
          <w:iCs/>
          <w:sz w:val="22"/>
        </w:rPr>
        <w:t>Portfolio</w:t>
      </w:r>
      <w:r w:rsidRPr="00856C5A">
        <w:rPr>
          <w:sz w:val="22"/>
        </w:rPr>
        <w:t xml:space="preserve"> website. Passionate about creating intuitive UIs, scalable designs, and engaging digital experiences that combine creativity with functionality. Adept at problem-solving, clean coding practices, and delivering projects that enhance usability and user engagement.</w:t>
      </w:r>
    </w:p>
    <w:p w14:paraId="3BF3F56B" w14:textId="77777777" w:rsidR="00BE41EB" w:rsidRPr="00856C5A" w:rsidRDefault="00BE41EB" w:rsidP="00EA2625">
      <w:pPr>
        <w:pStyle w:val="Space"/>
        <w:rPr>
          <w:sz w:val="22"/>
        </w:rPr>
      </w:pPr>
    </w:p>
    <w:p w14:paraId="14577972" w14:textId="39168848" w:rsidR="00856C5A" w:rsidRDefault="000164ED" w:rsidP="00BE41EB">
      <w:pPr>
        <w:pStyle w:val="Title"/>
      </w:pPr>
      <w:r w:rsidRPr="00BE41EB">
        <w:rPr>
          <w:sz w:val="40"/>
          <w:szCs w:val="40"/>
        </w:rPr>
        <w:t>Education</w:t>
      </w:r>
      <w:r w:rsidRPr="000164ED">
        <w:t xml:space="preserve"> </w:t>
      </w:r>
    </w:p>
    <w:p w14:paraId="2DE1133E" w14:textId="4A230652" w:rsidR="00856C5A" w:rsidRDefault="00856C5A" w:rsidP="00192480">
      <w:pPr>
        <w:pStyle w:val="Heading1"/>
        <w:numPr>
          <w:ilvl w:val="0"/>
          <w:numId w:val="8"/>
        </w:numPr>
      </w:pPr>
      <w:r>
        <w:t xml:space="preserve">ssc </w:t>
      </w:r>
      <w:r w:rsidR="00192480">
        <w:t>(2021)</w:t>
      </w:r>
    </w:p>
    <w:p w14:paraId="250464A3" w14:textId="6CB5E0AF" w:rsidR="00856C5A" w:rsidRDefault="00192480" w:rsidP="00856C5A">
      <w:r>
        <w:t xml:space="preserve">                  </w:t>
      </w:r>
      <w:r w:rsidR="00856C5A">
        <w:t>Ap.Model School (Ap</w:t>
      </w:r>
      <w:r>
        <w:t>(state)</w:t>
      </w:r>
      <w:r w:rsidR="00856C5A">
        <w:t>,Vizianagarm</w:t>
      </w:r>
      <w:r>
        <w:t>(dist),Nellimarla(Mandal),Sathivada(Village)</w:t>
      </w:r>
    </w:p>
    <w:p w14:paraId="4C6F7089" w14:textId="391F7834" w:rsidR="00192480" w:rsidRDefault="00192480" w:rsidP="00192480">
      <w:pPr>
        <w:rPr>
          <w:sz w:val="20"/>
          <w:szCs w:val="20"/>
        </w:rPr>
      </w:pPr>
      <w:r>
        <w:t xml:space="preserve">                  CGPA: </w:t>
      </w:r>
      <w:r>
        <w:rPr>
          <w:sz w:val="20"/>
          <w:szCs w:val="20"/>
        </w:rPr>
        <w:t>585/600</w:t>
      </w:r>
    </w:p>
    <w:p w14:paraId="1F170611" w14:textId="771E8C22" w:rsidR="00192480" w:rsidRDefault="00192480" w:rsidP="00192480">
      <w:pPr>
        <w:pStyle w:val="Heading1"/>
        <w:numPr>
          <w:ilvl w:val="0"/>
          <w:numId w:val="8"/>
        </w:numPr>
      </w:pPr>
      <w:r>
        <w:t xml:space="preserve">INTERMEDIATE (2021-2023) </w:t>
      </w:r>
    </w:p>
    <w:p w14:paraId="3FFCBA67" w14:textId="5C75571A" w:rsidR="00192480" w:rsidRDefault="00192480" w:rsidP="00192480">
      <w:pPr>
        <w:ind w:left="720"/>
      </w:pPr>
      <w:r>
        <w:t>Sri Lakshmi Ganapathi Junior College(Vizianagaram)</w:t>
      </w:r>
    </w:p>
    <w:p w14:paraId="11225A54" w14:textId="6BF86A36" w:rsidR="00192480" w:rsidRDefault="00192480" w:rsidP="00192480">
      <w:r>
        <w:t xml:space="preserve">                MPC</w:t>
      </w:r>
    </w:p>
    <w:p w14:paraId="5C9460D5" w14:textId="1764ADFC" w:rsidR="00192480" w:rsidRDefault="00192480" w:rsidP="00192480">
      <w:pPr>
        <w:ind w:left="720"/>
      </w:pPr>
      <w:r>
        <w:t>CGPA:97.7%</w:t>
      </w:r>
    </w:p>
    <w:p w14:paraId="54B8289B" w14:textId="4A614DBF" w:rsidR="00192480" w:rsidRDefault="00192480" w:rsidP="00192480">
      <w:pPr>
        <w:pStyle w:val="Heading1"/>
        <w:numPr>
          <w:ilvl w:val="0"/>
          <w:numId w:val="8"/>
        </w:numPr>
      </w:pPr>
      <w:r>
        <w:t>Gradutaion  (2023-2027)</w:t>
      </w:r>
    </w:p>
    <w:p w14:paraId="2888E604" w14:textId="5919EBFE" w:rsidR="00192480" w:rsidRDefault="00192480" w:rsidP="00192480">
      <w:pPr>
        <w:ind w:left="720"/>
      </w:pPr>
      <w:r>
        <w:t>Aditya College of Engineering and Technology(Kakinada,Surampalem)</w:t>
      </w:r>
    </w:p>
    <w:p w14:paraId="7A1BB892" w14:textId="35E842F5" w:rsidR="00192480" w:rsidRDefault="00192480" w:rsidP="00192480">
      <w:pPr>
        <w:ind w:left="720"/>
      </w:pPr>
      <w:r>
        <w:t>CSE(AI &amp; ML)</w:t>
      </w:r>
    </w:p>
    <w:p w14:paraId="061F53EB" w14:textId="7F9A8D45" w:rsidR="000164ED" w:rsidRDefault="00192480" w:rsidP="00BE41EB">
      <w:pPr>
        <w:ind w:left="720"/>
      </w:pPr>
      <w:r>
        <w:t>CGPA:9.31</w:t>
      </w:r>
    </w:p>
    <w:p w14:paraId="44DD1C00" w14:textId="77777777" w:rsidR="0066036C" w:rsidRDefault="0066036C" w:rsidP="00BE41EB">
      <w:pPr>
        <w:ind w:left="720"/>
      </w:pPr>
    </w:p>
    <w:p w14:paraId="2CCAEFCB" w14:textId="77777777" w:rsidR="00BE41EB" w:rsidRDefault="000164ED" w:rsidP="00BE41EB">
      <w:pPr>
        <w:pStyle w:val="Title"/>
      </w:pPr>
      <w:r w:rsidRPr="00BE41EB">
        <w:rPr>
          <w:sz w:val="40"/>
          <w:szCs w:val="40"/>
        </w:rPr>
        <w:t>Technical</w:t>
      </w:r>
      <w:r w:rsidRPr="00491853">
        <w:t xml:space="preserve"> Skills</w:t>
      </w:r>
    </w:p>
    <w:p w14:paraId="7733B9B7" w14:textId="151D1526" w:rsidR="00BE41EB" w:rsidRPr="00BE41EB" w:rsidRDefault="00BE41EB" w:rsidP="00BE41EB">
      <w:pPr>
        <w:pStyle w:val="Heading1"/>
        <w:numPr>
          <w:ilvl w:val="0"/>
          <w:numId w:val="8"/>
        </w:numPr>
      </w:pPr>
      <w:r>
        <w:rPr>
          <w:sz w:val="20"/>
          <w:szCs w:val="20"/>
        </w:rPr>
        <w:t xml:space="preserve">java   ,   python         </w:t>
      </w:r>
      <w:r w:rsidRPr="00BE41EB">
        <w:rPr>
          <w:sz w:val="20"/>
          <w:szCs w:val="20"/>
        </w:rPr>
        <w:t xml:space="preserve">          </w:t>
      </w:r>
    </w:p>
    <w:p w14:paraId="78A94FD6" w14:textId="6B2E8E80" w:rsidR="000164ED" w:rsidRDefault="00BE41EB" w:rsidP="00BE41EB">
      <w:pPr>
        <w:pStyle w:val="Heading1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html ,  css ,  javascript</w:t>
      </w:r>
    </w:p>
    <w:p w14:paraId="35777A7C" w14:textId="5AEDE6C4" w:rsidR="00BE41EB" w:rsidRDefault="00BE41EB" w:rsidP="00BE41EB">
      <w:pPr>
        <w:pStyle w:val="Subtitl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sql,  Problem solving</w:t>
      </w:r>
    </w:p>
    <w:p w14:paraId="542F04CE" w14:textId="77777777" w:rsidR="0066036C" w:rsidRPr="0066036C" w:rsidRDefault="0066036C" w:rsidP="0066036C"/>
    <w:p w14:paraId="1268AE2B" w14:textId="68BCA7B5" w:rsidR="000164ED" w:rsidRDefault="00BE41EB" w:rsidP="00BE41EB">
      <w:pPr>
        <w:pStyle w:val="Title"/>
        <w:rPr>
          <w:sz w:val="40"/>
          <w:szCs w:val="40"/>
        </w:rPr>
      </w:pPr>
      <w:r>
        <w:rPr>
          <w:sz w:val="40"/>
          <w:szCs w:val="40"/>
        </w:rPr>
        <w:t>Projects</w:t>
      </w:r>
    </w:p>
    <w:p w14:paraId="708ECA0D" w14:textId="4B685B14" w:rsidR="000164ED" w:rsidRDefault="00BE41EB" w:rsidP="009574E6">
      <w:pPr>
        <w:pStyle w:val="Heading1"/>
        <w:numPr>
          <w:ilvl w:val="0"/>
          <w:numId w:val="12"/>
        </w:numPr>
      </w:pPr>
      <w:r>
        <w:t xml:space="preserve">FLASHMASTERS  </w:t>
      </w:r>
    </w:p>
    <w:p w14:paraId="5512D2C2" w14:textId="3D73DDE3" w:rsidR="00BE41EB" w:rsidRDefault="009574E6" w:rsidP="00BE41EB">
      <w:pPr>
        <w:pStyle w:val="List"/>
        <w:ind w:left="720"/>
      </w:pPr>
      <w:r w:rsidRPr="009574E6">
        <w:t xml:space="preserve">Built a web-based flashcard application to enhance learning and retention through interactive question–answer modules. Designed and implemented structured aptitude and reasoning question banks with topic-wise categorization, dynamic flip-card functionality, and a visually </w:t>
      </w:r>
      <w:r w:rsidRPr="009574E6">
        <w:lastRenderedPageBreak/>
        <w:t>engaging galaxy-themed UI. Prioritized scalability, usability, and clean design to deliver an intuitive, engaging, and effective self-study platform</w:t>
      </w:r>
      <w:r w:rsidR="00BE41EB" w:rsidRPr="00BE41EB">
        <w:t>.</w:t>
      </w:r>
      <w:r>
        <w:t xml:space="preserve"> </w:t>
      </w:r>
    </w:p>
    <w:p w14:paraId="512C5308" w14:textId="2D7BE6BA" w:rsidR="00434181" w:rsidRDefault="00434181" w:rsidP="00434181">
      <w:pPr>
        <w:pStyle w:val="List"/>
      </w:pPr>
      <w:hyperlink r:id="rId12" w:history="1">
        <w:r w:rsidRPr="00E3372A">
          <w:rPr>
            <w:rStyle w:val="Hyperlink"/>
          </w:rPr>
          <w:t>https://github.com/Sugunachenamallu/FlashMaster.git</w:t>
        </w:r>
      </w:hyperlink>
    </w:p>
    <w:p w14:paraId="72080C92" w14:textId="77777777" w:rsidR="009574E6" w:rsidRDefault="009574E6" w:rsidP="009574E6">
      <w:pPr>
        <w:pStyle w:val="List"/>
        <w:spacing w:line="240" w:lineRule="auto"/>
        <w:ind w:left="720"/>
      </w:pPr>
    </w:p>
    <w:p w14:paraId="0DBA8EDD" w14:textId="77777777" w:rsidR="009574E6" w:rsidRDefault="009574E6" w:rsidP="00BE41EB">
      <w:pPr>
        <w:pStyle w:val="List"/>
        <w:ind w:left="720"/>
      </w:pPr>
    </w:p>
    <w:p w14:paraId="53872FAF" w14:textId="7DA40382" w:rsidR="00BE41EB" w:rsidRDefault="009574E6" w:rsidP="009574E6">
      <w:pPr>
        <w:pStyle w:val="Heading1"/>
        <w:numPr>
          <w:ilvl w:val="0"/>
          <w:numId w:val="11"/>
        </w:numPr>
      </w:pPr>
      <w:r>
        <w:t xml:space="preserve">Portfolio  </w:t>
      </w:r>
    </w:p>
    <w:p w14:paraId="0CEF6C63" w14:textId="17B63DDB" w:rsidR="009574E6" w:rsidRDefault="009574E6" w:rsidP="009574E6">
      <w:pPr>
        <w:spacing w:line="240" w:lineRule="auto"/>
        <w:jc w:val="left"/>
      </w:pPr>
      <w:r w:rsidRPr="009574E6">
        <w:t>Built a web-based flashcard application to enhance learning and retention through interactive question–</w:t>
      </w:r>
      <w:r>
        <w:t xml:space="preserve">          </w:t>
      </w:r>
      <w:r w:rsidRPr="009574E6">
        <w:t xml:space="preserve">answer </w:t>
      </w:r>
      <w:r>
        <w:t xml:space="preserve"> </w:t>
      </w:r>
      <w:r w:rsidRPr="009574E6">
        <w:t>modules. Designed and implemented structured aptitude and reasoning question banks with topic-wise categorization, dynamic flip-card functionality, and a visually engaging galaxy-themed UI. Prioritized scalability, usability, and clean design to deliver an intuitive, engaging, and effective self-study platform</w:t>
      </w:r>
      <w:r>
        <w:t xml:space="preserve"> .</w:t>
      </w:r>
      <w:hyperlink r:id="rId13" w:history="1">
        <w:r w:rsidRPr="009574E6">
          <w:rPr>
            <w:rStyle w:val="Hyperlink"/>
          </w:rPr>
          <w:t>Github</w:t>
        </w:r>
      </w:hyperlink>
      <w:r>
        <w:t xml:space="preserve"> </w:t>
      </w:r>
    </w:p>
    <w:p w14:paraId="7EB2C561" w14:textId="461D32B0" w:rsidR="00434181" w:rsidRDefault="00434181" w:rsidP="009574E6">
      <w:pPr>
        <w:spacing w:line="240" w:lineRule="auto"/>
        <w:jc w:val="left"/>
      </w:pPr>
      <w:hyperlink r:id="rId14" w:tgtFrame="_blank" w:history="1">
        <w:r w:rsidRPr="00434181">
          <w:rPr>
            <w:rStyle w:val="Hyperlink"/>
          </w:rPr>
          <w:t>https://github.com/Sugunachenamallu/MyPortfolio.git</w:t>
        </w:r>
      </w:hyperlink>
    </w:p>
    <w:p w14:paraId="4F9335E9" w14:textId="62AECDCE" w:rsidR="009574E6" w:rsidRDefault="009574E6" w:rsidP="009574E6">
      <w:pPr>
        <w:pStyle w:val="Heading1"/>
        <w:numPr>
          <w:ilvl w:val="0"/>
          <w:numId w:val="11"/>
        </w:numPr>
      </w:pPr>
      <w:r>
        <w:t>Career path explorer</w:t>
      </w:r>
    </w:p>
    <w:p w14:paraId="73FEBF5C" w14:textId="13363A34" w:rsidR="009574E6" w:rsidRDefault="009574E6" w:rsidP="009574E6">
      <w:r>
        <w:t xml:space="preserve"> </w:t>
      </w:r>
      <w:r w:rsidRPr="009574E6">
        <w:t xml:space="preserve">Developed a lightweight and interactive web application to help students explore and plan career paths aligned with </w:t>
      </w:r>
      <w:r>
        <w:t xml:space="preserve">   </w:t>
      </w:r>
      <w:r w:rsidRPr="009574E6">
        <w:t xml:space="preserve">their personal interests. Designed a visually engaging interface with intuitive, interest-based options (e.g., </w:t>
      </w:r>
      <w:r w:rsidRPr="009574E6">
        <w:rPr>
          <w:i/>
          <w:iCs/>
        </w:rPr>
        <w:t>“I love Design”</w:t>
      </w:r>
      <w:r w:rsidRPr="009574E6">
        <w:t xml:space="preserve">, </w:t>
      </w:r>
      <w:r w:rsidRPr="009574E6">
        <w:rPr>
          <w:i/>
          <w:iCs/>
        </w:rPr>
        <w:t>“I enjoy Coding”</w:t>
      </w:r>
      <w:r w:rsidRPr="009574E6">
        <w:t>) to replace traditional lengthy forms or quizzes. Focused on creating a user-friendly, efficient, and motivating experience for career discovery and decision-making.</w:t>
      </w:r>
    </w:p>
    <w:p w14:paraId="6B03C6B7" w14:textId="77777777" w:rsidR="009574E6" w:rsidRDefault="009574E6" w:rsidP="009574E6"/>
    <w:p w14:paraId="78A6F188" w14:textId="3CB1B9BB" w:rsidR="009574E6" w:rsidRDefault="009574E6" w:rsidP="009574E6">
      <w:pPr>
        <w:pStyle w:val="Title"/>
        <w:rPr>
          <w:sz w:val="40"/>
          <w:szCs w:val="40"/>
        </w:rPr>
      </w:pPr>
      <w:r w:rsidRPr="009574E6">
        <w:rPr>
          <w:sz w:val="40"/>
          <w:szCs w:val="40"/>
        </w:rPr>
        <w:t>Certif</w:t>
      </w:r>
      <w:r>
        <w:rPr>
          <w:sz w:val="40"/>
          <w:szCs w:val="40"/>
        </w:rPr>
        <w:t>ications</w:t>
      </w:r>
    </w:p>
    <w:p w14:paraId="00F7696D" w14:textId="535A9690" w:rsidR="009574E6" w:rsidRDefault="009574E6" w:rsidP="009574E6">
      <w:pPr>
        <w:pStyle w:val="Subtitle"/>
        <w:numPr>
          <w:ilvl w:val="0"/>
          <w:numId w:val="15"/>
        </w:numPr>
      </w:pPr>
      <w:r>
        <w:t xml:space="preserve">Oracle ACADEMY JAVA FOUNDATIONS </w:t>
      </w:r>
    </w:p>
    <w:p w14:paraId="523629C6" w14:textId="3EB50A17" w:rsidR="009574E6" w:rsidRDefault="0066036C" w:rsidP="0066036C">
      <w:pPr>
        <w:pStyle w:val="Subtitle"/>
        <w:numPr>
          <w:ilvl w:val="0"/>
          <w:numId w:val="15"/>
        </w:numPr>
      </w:pPr>
      <w:r>
        <w:t>CISCO PYHTON ESSENTIALS</w:t>
      </w:r>
    </w:p>
    <w:p w14:paraId="3727B651" w14:textId="2D2805F9" w:rsidR="0066036C" w:rsidRDefault="0066036C" w:rsidP="0066036C">
      <w:pPr>
        <w:pStyle w:val="Subtitle"/>
        <w:numPr>
          <w:ilvl w:val="0"/>
          <w:numId w:val="15"/>
        </w:numPr>
      </w:pPr>
      <w:r>
        <w:t xml:space="preserve">CISCO HTML CERTIFICATION </w:t>
      </w:r>
    </w:p>
    <w:p w14:paraId="24D37C06" w14:textId="05A270B4" w:rsidR="0066036C" w:rsidRDefault="0066036C" w:rsidP="0066036C">
      <w:pPr>
        <w:pStyle w:val="Subtitle"/>
        <w:numPr>
          <w:ilvl w:val="0"/>
          <w:numId w:val="15"/>
        </w:numPr>
      </w:pPr>
      <w:r>
        <w:t>CISCO CSS CERTIFICATION</w:t>
      </w:r>
    </w:p>
    <w:p w14:paraId="649633A6" w14:textId="7E5D2E8E" w:rsidR="0066036C" w:rsidRDefault="0066036C" w:rsidP="0066036C">
      <w:pPr>
        <w:pStyle w:val="Subtitle"/>
        <w:numPr>
          <w:ilvl w:val="0"/>
          <w:numId w:val="15"/>
        </w:numPr>
      </w:pPr>
      <w:r>
        <w:t>CISCO JAVASCRIPT CERTIFICATION</w:t>
      </w:r>
    </w:p>
    <w:p w14:paraId="502C469B" w14:textId="2D5BFFDF" w:rsidR="0066036C" w:rsidRDefault="0066036C" w:rsidP="0066036C">
      <w:pPr>
        <w:pStyle w:val="Subtitle"/>
        <w:numPr>
          <w:ilvl w:val="0"/>
          <w:numId w:val="15"/>
        </w:numPr>
      </w:pPr>
      <w:r>
        <w:t xml:space="preserve">HACKER RANK SQL(BASICS) </w:t>
      </w:r>
    </w:p>
    <w:p w14:paraId="0F8B2715" w14:textId="77777777" w:rsidR="0066036C" w:rsidRPr="0066036C" w:rsidRDefault="0066036C" w:rsidP="0066036C"/>
    <w:p w14:paraId="08322DA9" w14:textId="01D5CE42" w:rsidR="0066036C" w:rsidRDefault="0066036C" w:rsidP="0066036C">
      <w:pPr>
        <w:pStyle w:val="Title"/>
      </w:pPr>
      <w:r>
        <w:t>EXPERIENCE</w:t>
      </w:r>
    </w:p>
    <w:p w14:paraId="473954C1" w14:textId="1DF41EF5" w:rsidR="0066036C" w:rsidRDefault="0066036C" w:rsidP="0066036C">
      <w:pPr>
        <w:pStyle w:val="Heading1"/>
        <w:numPr>
          <w:ilvl w:val="0"/>
          <w:numId w:val="16"/>
        </w:numPr>
      </w:pPr>
      <w:r>
        <w:t>FULL STACK DEVELOPER INTERN AT TECHNICAL HUB(MAY 2025-JUL 2025)</w:t>
      </w:r>
    </w:p>
    <w:p w14:paraId="34BE12F8" w14:textId="77777777" w:rsidR="0066036C" w:rsidRPr="0066036C" w:rsidRDefault="0066036C" w:rsidP="0066036C"/>
    <w:p w14:paraId="59A998FE" w14:textId="5A5F2E1A" w:rsidR="0066036C" w:rsidRDefault="0066036C" w:rsidP="0066036C">
      <w:pPr>
        <w:pStyle w:val="Title"/>
        <w:rPr>
          <w:sz w:val="40"/>
          <w:szCs w:val="40"/>
        </w:rPr>
      </w:pPr>
      <w:r w:rsidRPr="0066036C">
        <w:rPr>
          <w:sz w:val="40"/>
          <w:szCs w:val="40"/>
        </w:rPr>
        <w:t>coding profiles</w:t>
      </w:r>
    </w:p>
    <w:p w14:paraId="5D5F6E69" w14:textId="28F3BD5B" w:rsidR="0066036C" w:rsidRDefault="0066036C" w:rsidP="0066036C">
      <w:pPr>
        <w:pStyle w:val="ListParagraph"/>
        <w:numPr>
          <w:ilvl w:val="0"/>
          <w:numId w:val="17"/>
        </w:numPr>
        <w:jc w:val="left"/>
      </w:pPr>
      <w:hyperlink r:id="rId15" w:history="1">
        <w:r w:rsidRPr="00E3372A">
          <w:rPr>
            <w:rStyle w:val="Hyperlink"/>
          </w:rPr>
          <w:t>https://github.com/Sugunachenamallu</w:t>
        </w:r>
      </w:hyperlink>
    </w:p>
    <w:p w14:paraId="66C75FEE" w14:textId="409E5C30" w:rsidR="0066036C" w:rsidRDefault="0066036C" w:rsidP="0066036C">
      <w:pPr>
        <w:pStyle w:val="ListParagraph"/>
        <w:numPr>
          <w:ilvl w:val="0"/>
          <w:numId w:val="17"/>
        </w:numPr>
        <w:jc w:val="left"/>
      </w:pPr>
      <w:hyperlink r:id="rId16" w:history="1">
        <w:r w:rsidRPr="00E3372A">
          <w:rPr>
            <w:rStyle w:val="Hyperlink"/>
          </w:rPr>
          <w:t>https://leetcode.com/u/sugunachenamallu/</w:t>
        </w:r>
      </w:hyperlink>
    </w:p>
    <w:p w14:paraId="105D1283" w14:textId="77650B1D" w:rsidR="0066036C" w:rsidRDefault="00434181" w:rsidP="0066036C">
      <w:pPr>
        <w:pStyle w:val="ListParagraph"/>
        <w:numPr>
          <w:ilvl w:val="0"/>
          <w:numId w:val="17"/>
        </w:numPr>
        <w:jc w:val="left"/>
      </w:pPr>
      <w:hyperlink r:id="rId17" w:history="1">
        <w:r w:rsidRPr="00E3372A">
          <w:rPr>
            <w:rStyle w:val="Hyperlink"/>
          </w:rPr>
          <w:t>https://www.hackerrank.com/profile/sugunachenamall1</w:t>
        </w:r>
      </w:hyperlink>
    </w:p>
    <w:p w14:paraId="0A28799A" w14:textId="5BF26614" w:rsidR="00434181" w:rsidRDefault="00434181" w:rsidP="0066036C">
      <w:pPr>
        <w:pStyle w:val="ListParagraph"/>
        <w:numPr>
          <w:ilvl w:val="0"/>
          <w:numId w:val="17"/>
        </w:numPr>
        <w:jc w:val="left"/>
      </w:pPr>
      <w:hyperlink r:id="rId18" w:history="1">
        <w:r w:rsidRPr="00E3372A">
          <w:rPr>
            <w:rStyle w:val="Hyperlink"/>
          </w:rPr>
          <w:t>https://www.codechef.com/users/sugunachenamal</w:t>
        </w:r>
      </w:hyperlink>
    </w:p>
    <w:p w14:paraId="2DF0EE29" w14:textId="4AB82314" w:rsidR="00434181" w:rsidRDefault="00434181" w:rsidP="0066036C">
      <w:pPr>
        <w:pStyle w:val="ListParagraph"/>
        <w:numPr>
          <w:ilvl w:val="0"/>
          <w:numId w:val="17"/>
        </w:numPr>
        <w:jc w:val="left"/>
      </w:pPr>
      <w:hyperlink r:id="rId19" w:history="1">
        <w:r w:rsidRPr="00E3372A">
          <w:rPr>
            <w:rStyle w:val="Hyperlink"/>
          </w:rPr>
          <w:t>https://www.geeksforgeeks.org/user/sugunachenm2wh/</w:t>
        </w:r>
      </w:hyperlink>
    </w:p>
    <w:p w14:paraId="2DEB17B2" w14:textId="0B8A6DF6" w:rsidR="00434181" w:rsidRDefault="00434181" w:rsidP="0066036C">
      <w:pPr>
        <w:pStyle w:val="ListParagraph"/>
        <w:numPr>
          <w:ilvl w:val="0"/>
          <w:numId w:val="17"/>
        </w:numPr>
        <w:jc w:val="left"/>
      </w:pPr>
      <w:hyperlink r:id="rId20" w:history="1">
        <w:r w:rsidRPr="00E3372A">
          <w:rPr>
            <w:rStyle w:val="Hyperlink"/>
          </w:rPr>
          <w:t>https://www.linkedin.com/in/suguna-chenamallu-7205b0298/</w:t>
        </w:r>
      </w:hyperlink>
    </w:p>
    <w:p w14:paraId="608C5E07" w14:textId="77777777" w:rsidR="00434181" w:rsidRDefault="00434181" w:rsidP="00434181">
      <w:pPr>
        <w:pStyle w:val="ListParagraph"/>
        <w:jc w:val="left"/>
      </w:pPr>
    </w:p>
    <w:p w14:paraId="3C899F8F" w14:textId="77777777" w:rsidR="00434181" w:rsidRPr="0066036C" w:rsidRDefault="00434181" w:rsidP="00434181">
      <w:pPr>
        <w:pStyle w:val="ListParagraph"/>
        <w:jc w:val="left"/>
      </w:pPr>
    </w:p>
    <w:p w14:paraId="775AED25" w14:textId="77777777" w:rsidR="0066036C" w:rsidRDefault="0066036C">
      <w:pPr>
        <w:spacing w:after="160"/>
        <w:jc w:val="left"/>
      </w:pPr>
      <w:r>
        <w:br w:type="page"/>
      </w:r>
    </w:p>
    <w:p w14:paraId="492A2151" w14:textId="5B7EBEFF" w:rsidR="009574E6" w:rsidRPr="009574E6" w:rsidRDefault="009574E6" w:rsidP="009574E6">
      <w:r>
        <w:lastRenderedPageBreak/>
        <w:t xml:space="preserve">      </w:t>
      </w:r>
    </w:p>
    <w:sectPr w:rsidR="009574E6" w:rsidRPr="009574E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B8FAA" w14:textId="77777777" w:rsidR="00B91FAE" w:rsidRDefault="00B91FAE" w:rsidP="00EF270B">
      <w:pPr>
        <w:spacing w:line="240" w:lineRule="auto"/>
      </w:pPr>
      <w:r>
        <w:separator/>
      </w:r>
    </w:p>
  </w:endnote>
  <w:endnote w:type="continuationSeparator" w:id="0">
    <w:p w14:paraId="33971377" w14:textId="77777777" w:rsidR="00B91FAE" w:rsidRDefault="00B91FAE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1222E" w14:textId="77777777" w:rsidR="00B91FAE" w:rsidRDefault="00B91FAE" w:rsidP="00EF270B">
      <w:pPr>
        <w:spacing w:line="240" w:lineRule="auto"/>
      </w:pPr>
      <w:r>
        <w:separator/>
      </w:r>
    </w:p>
  </w:footnote>
  <w:footnote w:type="continuationSeparator" w:id="0">
    <w:p w14:paraId="5FAC9983" w14:textId="77777777" w:rsidR="00B91FAE" w:rsidRDefault="00B91FAE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838F8"/>
    <w:multiLevelType w:val="hybridMultilevel"/>
    <w:tmpl w:val="7F5E97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C71A4"/>
    <w:multiLevelType w:val="hybridMultilevel"/>
    <w:tmpl w:val="05C49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D5F0163"/>
    <w:multiLevelType w:val="hybridMultilevel"/>
    <w:tmpl w:val="FD38F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32B6B"/>
    <w:multiLevelType w:val="hybridMultilevel"/>
    <w:tmpl w:val="CD76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0469D"/>
    <w:multiLevelType w:val="hybridMultilevel"/>
    <w:tmpl w:val="88A0D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7C4909"/>
    <w:multiLevelType w:val="hybridMultilevel"/>
    <w:tmpl w:val="5672D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97ADB"/>
    <w:multiLevelType w:val="hybridMultilevel"/>
    <w:tmpl w:val="D3E8FD68"/>
    <w:lvl w:ilvl="0" w:tplc="40090001">
      <w:start w:val="1"/>
      <w:numFmt w:val="bullet"/>
      <w:lvlText w:val=""/>
      <w:lvlJc w:val="left"/>
      <w:pPr>
        <w:ind w:left="1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93" w:hanging="360"/>
      </w:pPr>
      <w:rPr>
        <w:rFonts w:ascii="Wingdings" w:hAnsi="Wingdings" w:hint="default"/>
      </w:rPr>
    </w:lvl>
  </w:abstractNum>
  <w:abstractNum w:abstractNumId="11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3017ABB"/>
    <w:multiLevelType w:val="hybridMultilevel"/>
    <w:tmpl w:val="33408F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01C6A"/>
    <w:multiLevelType w:val="hybridMultilevel"/>
    <w:tmpl w:val="0CFA3B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D4319"/>
    <w:multiLevelType w:val="hybridMultilevel"/>
    <w:tmpl w:val="A30A46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754A6E"/>
    <w:multiLevelType w:val="hybridMultilevel"/>
    <w:tmpl w:val="51720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202A9"/>
    <w:multiLevelType w:val="hybridMultilevel"/>
    <w:tmpl w:val="B908E1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2"/>
  </w:num>
  <w:num w:numId="2" w16cid:durableId="873925989">
    <w:abstractNumId w:val="11"/>
  </w:num>
  <w:num w:numId="3" w16cid:durableId="1145048583">
    <w:abstractNumId w:val="4"/>
  </w:num>
  <w:num w:numId="4" w16cid:durableId="428891247">
    <w:abstractNumId w:val="7"/>
  </w:num>
  <w:num w:numId="5" w16cid:durableId="1991596441">
    <w:abstractNumId w:val="0"/>
  </w:num>
  <w:num w:numId="6" w16cid:durableId="1378317588">
    <w:abstractNumId w:val="10"/>
  </w:num>
  <w:num w:numId="7" w16cid:durableId="1592424637">
    <w:abstractNumId w:val="6"/>
  </w:num>
  <w:num w:numId="8" w16cid:durableId="1096055846">
    <w:abstractNumId w:val="5"/>
  </w:num>
  <w:num w:numId="9" w16cid:durableId="2113282485">
    <w:abstractNumId w:val="8"/>
  </w:num>
  <w:num w:numId="10" w16cid:durableId="800808253">
    <w:abstractNumId w:val="9"/>
  </w:num>
  <w:num w:numId="11" w16cid:durableId="1210188829">
    <w:abstractNumId w:val="14"/>
  </w:num>
  <w:num w:numId="12" w16cid:durableId="2046246953">
    <w:abstractNumId w:val="3"/>
  </w:num>
  <w:num w:numId="13" w16cid:durableId="651299199">
    <w:abstractNumId w:val="1"/>
  </w:num>
  <w:num w:numId="14" w16cid:durableId="906576008">
    <w:abstractNumId w:val="12"/>
  </w:num>
  <w:num w:numId="15" w16cid:durableId="578097112">
    <w:abstractNumId w:val="16"/>
  </w:num>
  <w:num w:numId="16" w16cid:durableId="983464256">
    <w:abstractNumId w:val="13"/>
  </w:num>
  <w:num w:numId="17" w16cid:durableId="9018727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5A"/>
    <w:rsid w:val="000164ED"/>
    <w:rsid w:val="00036F36"/>
    <w:rsid w:val="000429E8"/>
    <w:rsid w:val="000E4322"/>
    <w:rsid w:val="00192480"/>
    <w:rsid w:val="00224CF9"/>
    <w:rsid w:val="00257458"/>
    <w:rsid w:val="00257731"/>
    <w:rsid w:val="00311408"/>
    <w:rsid w:val="00325192"/>
    <w:rsid w:val="00336B0F"/>
    <w:rsid w:val="00353109"/>
    <w:rsid w:val="003B7AE8"/>
    <w:rsid w:val="003D26C7"/>
    <w:rsid w:val="004306FB"/>
    <w:rsid w:val="00434181"/>
    <w:rsid w:val="00463114"/>
    <w:rsid w:val="00475B42"/>
    <w:rsid w:val="0048632A"/>
    <w:rsid w:val="00491853"/>
    <w:rsid w:val="004F5FAC"/>
    <w:rsid w:val="005111D0"/>
    <w:rsid w:val="005718FB"/>
    <w:rsid w:val="005933EA"/>
    <w:rsid w:val="005F2437"/>
    <w:rsid w:val="00657E77"/>
    <w:rsid w:val="0066036C"/>
    <w:rsid w:val="00663949"/>
    <w:rsid w:val="006B04B2"/>
    <w:rsid w:val="006C0F34"/>
    <w:rsid w:val="006E7E6D"/>
    <w:rsid w:val="007206DE"/>
    <w:rsid w:val="007B4308"/>
    <w:rsid w:val="007D6B67"/>
    <w:rsid w:val="007F4E96"/>
    <w:rsid w:val="00856C5A"/>
    <w:rsid w:val="008C57C3"/>
    <w:rsid w:val="009574E6"/>
    <w:rsid w:val="00985F16"/>
    <w:rsid w:val="009B28A1"/>
    <w:rsid w:val="00A03370"/>
    <w:rsid w:val="00AF2A9F"/>
    <w:rsid w:val="00B0165F"/>
    <w:rsid w:val="00B80FFE"/>
    <w:rsid w:val="00B8250D"/>
    <w:rsid w:val="00B84486"/>
    <w:rsid w:val="00B91FAE"/>
    <w:rsid w:val="00BE1752"/>
    <w:rsid w:val="00BE41EB"/>
    <w:rsid w:val="00C4642B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247DE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D2C8"/>
  <w15:chartTrackingRefBased/>
  <w15:docId w15:val="{0FDF5744-06DC-4737-8D3D-C65369C8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856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6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6C5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C5A"/>
    <w:rPr>
      <w:b/>
      <w:bCs/>
      <w:color w:val="747474" w:themeColor="background2" w:themeShade="80"/>
      <w:position w:val="8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574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https://github.com/Sugunachenamallu/MyPortfolio.git" TargetMode="External"/><Relationship Id="rId18" Type="http://schemas.openxmlformats.org/officeDocument/2006/relationships/hyperlink" Target="https://www.codechef.com/users/sugunachenama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gunachenamallu/FlashMaster.git" TargetMode="External"/><Relationship Id="rId17" Type="http://schemas.openxmlformats.org/officeDocument/2006/relationships/hyperlink" Target="https://www.hackerrank.com/profile/sugunachenamall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etcode.com/u/sugunachenamallu/" TargetMode="External"/><Relationship Id="rId20" Type="http://schemas.openxmlformats.org/officeDocument/2006/relationships/hyperlink" Target="https://www.linkedin.com/in/suguna-chenamallu-7205b0298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uguna-chenamallu-7205b029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ugunachenamallu" TargetMode="External"/><Relationship Id="rId10" Type="http://schemas.openxmlformats.org/officeDocument/2006/relationships/hyperlink" Target="mailto:sugunachenamallu.29@gmail.com" TargetMode="External"/><Relationship Id="rId19" Type="http://schemas.openxmlformats.org/officeDocument/2006/relationships/hyperlink" Target="https://www.geeksforgeeks.org/user/sugunachenm2w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ugunachenamallu/MyPortfolio.gi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GUNA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59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</dc:creator>
  <cp:keywords/>
  <dc:description/>
  <cp:lastModifiedBy>sugunachenamallu.29@outlook.com</cp:lastModifiedBy>
  <cp:revision>3</cp:revision>
  <dcterms:created xsi:type="dcterms:W3CDTF">2025-09-14T06:49:00Z</dcterms:created>
  <dcterms:modified xsi:type="dcterms:W3CDTF">2025-09-14T07:48:00Z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